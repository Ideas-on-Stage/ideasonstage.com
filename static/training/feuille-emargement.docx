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122"/>
        <w:gridCol w:w="5018"/>
        <w:gridCol w:w="1927"/>
        <w:gridCol w:w="5529"/>
      </w:tblGrid>
      <w:tr w:rsidR="00B07372" w:rsidRPr="00B07372" w14:paraId="344CD3C3" w14:textId="77777777" w:rsidTr="00B07372">
        <w:tc>
          <w:tcPr>
            <w:tcW w:w="2122" w:type="dxa"/>
          </w:tcPr>
          <w:p w14:paraId="25BD248D" w14:textId="2807A180" w:rsidR="00B07372" w:rsidRPr="00B07372" w:rsidRDefault="00B07372" w:rsidP="00B8141A">
            <w:pPr>
              <w:spacing w:after="80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B07372">
              <w:rPr>
                <w:rFonts w:ascii="Helvetica Neue" w:hAnsi="Helvetica Neue"/>
                <w:b/>
                <w:bCs/>
                <w:sz w:val="20"/>
                <w:szCs w:val="20"/>
              </w:rPr>
              <w:t>Intitulé du stage</w:t>
            </w:r>
          </w:p>
        </w:tc>
        <w:tc>
          <w:tcPr>
            <w:tcW w:w="5018" w:type="dxa"/>
          </w:tcPr>
          <w:p w14:paraId="642FEA6B" w14:textId="77777777" w:rsidR="00B07372" w:rsidRPr="00B07372" w:rsidRDefault="00B07372" w:rsidP="00B8141A">
            <w:pPr>
              <w:spacing w:after="80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927" w:type="dxa"/>
          </w:tcPr>
          <w:p w14:paraId="1D4109BA" w14:textId="7733CBEF" w:rsidR="00B07372" w:rsidRPr="00B07372" w:rsidRDefault="00B07372" w:rsidP="00B8141A">
            <w:pPr>
              <w:spacing w:after="80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B07372">
              <w:rPr>
                <w:rFonts w:ascii="Helvetica Neue" w:hAnsi="Helvetica Neue"/>
                <w:b/>
                <w:bCs/>
                <w:sz w:val="20"/>
                <w:szCs w:val="20"/>
              </w:rPr>
              <w:t>Formateur</w:t>
            </w:r>
          </w:p>
        </w:tc>
        <w:tc>
          <w:tcPr>
            <w:tcW w:w="5529" w:type="dxa"/>
          </w:tcPr>
          <w:p w14:paraId="631EEBE6" w14:textId="77777777" w:rsidR="00B07372" w:rsidRPr="00B07372" w:rsidRDefault="00B07372" w:rsidP="00B8141A">
            <w:pPr>
              <w:spacing w:after="80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B07372" w:rsidRPr="00B07372" w14:paraId="238942CC" w14:textId="77777777" w:rsidTr="00B07372">
        <w:tc>
          <w:tcPr>
            <w:tcW w:w="2122" w:type="dxa"/>
          </w:tcPr>
          <w:p w14:paraId="0264A753" w14:textId="1DD312CA" w:rsidR="00B07372" w:rsidRPr="00B07372" w:rsidRDefault="00B07372" w:rsidP="00B8141A">
            <w:pPr>
              <w:spacing w:after="80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B07372">
              <w:rPr>
                <w:rFonts w:ascii="Helvetica Neue" w:hAnsi="Helvetica Neue"/>
                <w:b/>
                <w:bCs/>
                <w:sz w:val="20"/>
                <w:szCs w:val="20"/>
              </w:rPr>
              <w:t>Durée du stage</w:t>
            </w:r>
          </w:p>
        </w:tc>
        <w:tc>
          <w:tcPr>
            <w:tcW w:w="5018" w:type="dxa"/>
          </w:tcPr>
          <w:p w14:paraId="6A73D991" w14:textId="77777777" w:rsidR="00B07372" w:rsidRPr="00B07372" w:rsidRDefault="00B07372" w:rsidP="00B8141A">
            <w:pPr>
              <w:spacing w:after="80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927" w:type="dxa"/>
          </w:tcPr>
          <w:p w14:paraId="796E7547" w14:textId="68CFB488" w:rsidR="00B07372" w:rsidRPr="00B07372" w:rsidRDefault="00B07372" w:rsidP="00B8141A">
            <w:pPr>
              <w:spacing w:after="80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B07372">
              <w:rPr>
                <w:rFonts w:ascii="Helvetica Neue" w:hAnsi="Helvetica Neue"/>
                <w:b/>
                <w:bCs/>
                <w:sz w:val="20"/>
                <w:szCs w:val="20"/>
              </w:rPr>
              <w:t>Lieu du stage</w:t>
            </w:r>
          </w:p>
        </w:tc>
        <w:tc>
          <w:tcPr>
            <w:tcW w:w="5529" w:type="dxa"/>
          </w:tcPr>
          <w:p w14:paraId="1D962154" w14:textId="77777777" w:rsidR="00B07372" w:rsidRPr="00B07372" w:rsidRDefault="00B07372" w:rsidP="00B8141A">
            <w:pPr>
              <w:spacing w:after="80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B07372" w:rsidRPr="00B07372" w14:paraId="7BDA9377" w14:textId="77777777" w:rsidTr="00B07372">
        <w:tc>
          <w:tcPr>
            <w:tcW w:w="2122" w:type="dxa"/>
          </w:tcPr>
          <w:p w14:paraId="63D45730" w14:textId="2FDA1909" w:rsidR="00B07372" w:rsidRPr="00B07372" w:rsidRDefault="00B07372" w:rsidP="00B8141A">
            <w:pPr>
              <w:spacing w:after="80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B07372">
              <w:rPr>
                <w:rFonts w:ascii="Helvetica Neue" w:hAnsi="Helvetica Neue"/>
                <w:b/>
                <w:bCs/>
                <w:sz w:val="20"/>
                <w:szCs w:val="20"/>
              </w:rPr>
              <w:t>Date de début</w:t>
            </w:r>
          </w:p>
        </w:tc>
        <w:tc>
          <w:tcPr>
            <w:tcW w:w="5018" w:type="dxa"/>
          </w:tcPr>
          <w:p w14:paraId="6421A66D" w14:textId="77777777" w:rsidR="00B07372" w:rsidRPr="00B07372" w:rsidRDefault="00B07372" w:rsidP="00B8141A">
            <w:pPr>
              <w:spacing w:after="80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927" w:type="dxa"/>
          </w:tcPr>
          <w:p w14:paraId="79FA8334" w14:textId="7ED0F010" w:rsidR="00B07372" w:rsidRPr="00B07372" w:rsidRDefault="00B07372" w:rsidP="00B8141A">
            <w:pPr>
              <w:spacing w:after="80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B07372">
              <w:rPr>
                <w:rFonts w:ascii="Helvetica Neue" w:hAnsi="Helvetica Neue"/>
                <w:b/>
                <w:bCs/>
                <w:sz w:val="20"/>
                <w:szCs w:val="20"/>
              </w:rPr>
              <w:t>Date de fin</w:t>
            </w:r>
          </w:p>
        </w:tc>
        <w:tc>
          <w:tcPr>
            <w:tcW w:w="5529" w:type="dxa"/>
          </w:tcPr>
          <w:p w14:paraId="1A885967" w14:textId="77777777" w:rsidR="00B07372" w:rsidRPr="00B07372" w:rsidRDefault="00B07372" w:rsidP="00B8141A">
            <w:pPr>
              <w:spacing w:after="80"/>
              <w:rPr>
                <w:rFonts w:ascii="Helvetica Neue" w:hAnsi="Helvetica Neue"/>
                <w:sz w:val="20"/>
                <w:szCs w:val="20"/>
              </w:rPr>
            </w:pPr>
          </w:p>
        </w:tc>
      </w:tr>
    </w:tbl>
    <w:p w14:paraId="3573B181" w14:textId="1923926D" w:rsidR="003A09AD" w:rsidRPr="00B07372" w:rsidRDefault="003A09AD" w:rsidP="00B8141A">
      <w:pPr>
        <w:spacing w:after="80"/>
        <w:rPr>
          <w:rFonts w:ascii="Helvetica Neue" w:hAnsi="Helvetica Neue"/>
          <w:sz w:val="20"/>
          <w:szCs w:val="20"/>
        </w:rPr>
      </w:pPr>
      <w:r w:rsidRPr="00B07372">
        <w:rPr>
          <w:rFonts w:ascii="Helvetica Neue" w:hAnsi="Helvetica Neu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B3C7BD" wp14:editId="023A8093">
            <wp:simplePos x="0" y="0"/>
            <wp:positionH relativeFrom="column">
              <wp:posOffset>6495415</wp:posOffset>
            </wp:positionH>
            <wp:positionV relativeFrom="page">
              <wp:posOffset>212725</wp:posOffset>
            </wp:positionV>
            <wp:extent cx="2811600" cy="723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2952"/>
        <w:tblW w:w="14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3544"/>
        <w:gridCol w:w="3827"/>
        <w:gridCol w:w="3828"/>
      </w:tblGrid>
      <w:tr w:rsidR="001A67AC" w:rsidRPr="00B07372" w14:paraId="7E32952C" w14:textId="77777777" w:rsidTr="001D4FF6">
        <w:trPr>
          <w:trHeight w:val="173"/>
        </w:trPr>
        <w:tc>
          <w:tcPr>
            <w:tcW w:w="33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06E77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Participant </w:t>
            </w:r>
          </w:p>
          <w:p w14:paraId="2BDACFA2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(</w:t>
            </w:r>
            <w:proofErr w:type="gramStart"/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nom</w:t>
            </w:r>
            <w:proofErr w:type="gramEnd"/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et prénom)</w:t>
            </w:r>
          </w:p>
        </w:tc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C375F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Société</w:t>
            </w:r>
          </w:p>
        </w:tc>
        <w:tc>
          <w:tcPr>
            <w:tcW w:w="7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4EFDB" w14:textId="0E3D480F" w:rsidR="001A67AC" w:rsidRPr="00B07372" w:rsidRDefault="001A67AC" w:rsidP="00B07372">
            <w:pPr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  <w:r w:rsidR="001D4FF6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de la feuille :</w:t>
            </w:r>
          </w:p>
        </w:tc>
      </w:tr>
      <w:tr w:rsidR="001A67AC" w:rsidRPr="00B07372" w14:paraId="0F6D0BC9" w14:textId="77777777" w:rsidTr="001D4FF6">
        <w:trPr>
          <w:trHeight w:val="122"/>
        </w:trPr>
        <w:tc>
          <w:tcPr>
            <w:tcW w:w="33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91B969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82D7DE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0610D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Signature </w:t>
            </w:r>
          </w:p>
          <w:p w14:paraId="43B7FDDF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(</w:t>
            </w:r>
            <w:proofErr w:type="gramStart"/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matin</w:t>
            </w:r>
            <w:proofErr w:type="gramEnd"/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33F2A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Signature </w:t>
            </w:r>
          </w:p>
          <w:p w14:paraId="1FEAD7FF" w14:textId="77777777" w:rsidR="001A67AC" w:rsidRPr="00B07372" w:rsidRDefault="001A67AC" w:rsidP="00B07372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0"/>
                <w:szCs w:val="20"/>
                <w:lang w:eastAsia="fr-FR"/>
              </w:rPr>
            </w:pPr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(</w:t>
            </w:r>
            <w:proofErr w:type="gramStart"/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après</w:t>
            </w:r>
            <w:proofErr w:type="gramEnd"/>
            <w:r w:rsidRPr="00B07372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fr-FR"/>
              </w:rPr>
              <w:t>-midi)</w:t>
            </w:r>
          </w:p>
        </w:tc>
      </w:tr>
      <w:tr w:rsidR="001A67AC" w:rsidRPr="00B07372" w14:paraId="374E3F87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9CFB2" w14:textId="66D5A402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val="en-FR"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1C9EA" w14:textId="3AAF016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BDF37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F0637" w14:textId="77777777" w:rsidR="001A67AC" w:rsidRPr="00B07372" w:rsidRDefault="001A67AC" w:rsidP="00B07372">
            <w:pPr>
              <w:ind w:right="-4207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1A67AC" w:rsidRPr="00B07372" w14:paraId="1146DC48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E7E5D3" w14:textId="385067FA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68A9F2" w14:textId="2D01C788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C57AB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C2225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1A67AC" w:rsidRPr="00B07372" w14:paraId="1B1F9E11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7D6CED" w14:textId="5D0C5B82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C8B7D5" w14:textId="7FB1A4CD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14A42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AA4C4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1A67AC" w:rsidRPr="00B07372" w14:paraId="2A64FDDA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FFA1C2" w14:textId="59A43FED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ED5011" w14:textId="3E1F80FD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565AF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AA552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1A67AC" w:rsidRPr="00B07372" w14:paraId="335B4064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B5D79" w14:textId="520B6633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DDD85" w14:textId="0D355505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82D2E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A0CD7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1A67AC" w:rsidRPr="00B07372" w14:paraId="6DC5C2E1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500AD4" w14:textId="75F6DD4E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BC56A9" w14:textId="09575224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55D99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48603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1A67AC" w:rsidRPr="00B07372" w14:paraId="597D2DCD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22EDE" w14:textId="60A05005" w:rsidR="001A67AC" w:rsidRPr="00B07372" w:rsidRDefault="001A67AC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5CE1AC" w14:textId="1A94FC50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A7A51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378C7" w14:textId="77777777" w:rsidR="001A67AC" w:rsidRPr="00B07372" w:rsidRDefault="001A67AC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B07372" w:rsidRPr="00B07372" w14:paraId="1260B4DF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C62DD4" w14:textId="77777777" w:rsidR="00B07372" w:rsidRPr="00B07372" w:rsidRDefault="00B07372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D8E73A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B3AF0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1031A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B07372" w:rsidRPr="00B07372" w14:paraId="6B639819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DB220F" w14:textId="77777777" w:rsidR="00B07372" w:rsidRPr="00B07372" w:rsidRDefault="00B07372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B65445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CBA518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89753E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  <w:tr w:rsidR="00B07372" w:rsidRPr="00B07372" w14:paraId="0C1201C1" w14:textId="77777777" w:rsidTr="001D4FF6">
        <w:trPr>
          <w:trHeight w:val="454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A65DD" w14:textId="77777777" w:rsidR="00B07372" w:rsidRPr="00B07372" w:rsidRDefault="00B07372" w:rsidP="00B07372">
            <w:pPr>
              <w:autoSpaceDE w:val="0"/>
              <w:autoSpaceDN w:val="0"/>
              <w:adjustRightInd w:val="0"/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2BA5C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3424A0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DF9B8" w14:textId="77777777" w:rsidR="00B07372" w:rsidRPr="00B07372" w:rsidRDefault="00B07372" w:rsidP="00B07372">
            <w:pPr>
              <w:rPr>
                <w:rFonts w:ascii="Helvetica Neue" w:eastAsia="Times New Roman" w:hAnsi="Helvetica Neue" w:cs="Times New Roman"/>
                <w:sz w:val="20"/>
                <w:szCs w:val="20"/>
                <w:lang w:eastAsia="fr-FR"/>
              </w:rPr>
            </w:pPr>
          </w:p>
        </w:tc>
      </w:tr>
    </w:tbl>
    <w:p w14:paraId="6C11834D" w14:textId="7C9C4F21" w:rsidR="009C4E61" w:rsidRPr="00B07372" w:rsidRDefault="009C4E61" w:rsidP="00B8141A">
      <w:pPr>
        <w:spacing w:after="80"/>
        <w:rPr>
          <w:rFonts w:ascii="Helvetica Neue" w:hAnsi="Helvetica Neue"/>
          <w:sz w:val="20"/>
          <w:szCs w:val="20"/>
        </w:rPr>
      </w:pPr>
      <w:r w:rsidRPr="00B07372">
        <w:rPr>
          <w:rFonts w:ascii="Helvetica Neue" w:hAnsi="Helvetica Neue"/>
          <w:sz w:val="20"/>
          <w:szCs w:val="20"/>
        </w:rPr>
        <w:tab/>
      </w:r>
    </w:p>
    <w:sectPr w:rsidR="009C4E61" w:rsidRPr="00B07372" w:rsidSect="00F84C13">
      <w:headerReference w:type="default" r:id="rId8"/>
      <w:footerReference w:type="default" r:id="rId9"/>
      <w:pgSz w:w="16840" w:h="11900" w:orient="landscape"/>
      <w:pgMar w:top="1361" w:right="1417" w:bottom="853" w:left="1133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A295" w14:textId="77777777" w:rsidR="000F1A8B" w:rsidRDefault="000F1A8B" w:rsidP="003A09AD">
      <w:r>
        <w:separator/>
      </w:r>
    </w:p>
  </w:endnote>
  <w:endnote w:type="continuationSeparator" w:id="0">
    <w:p w14:paraId="76E371F6" w14:textId="77777777" w:rsidR="000F1A8B" w:rsidRDefault="000F1A8B" w:rsidP="003A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otham Medium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FA26" w14:textId="77777777" w:rsidR="003A09AD" w:rsidRPr="003F3F24" w:rsidRDefault="003A09AD" w:rsidP="003A09AD">
    <w:pPr>
      <w:pStyle w:val="Footer"/>
      <w:rPr>
        <w:sz w:val="20"/>
        <w:szCs w:val="20"/>
      </w:rPr>
    </w:pPr>
    <w:r w:rsidRPr="003F3F24">
      <w:rPr>
        <w:sz w:val="20"/>
        <w:szCs w:val="20"/>
      </w:rPr>
      <w:t>S.A.R.L. au capital de 22 000 Euros − Code NAF : 7021Z</w:t>
    </w:r>
  </w:p>
  <w:p w14:paraId="1464727A" w14:textId="77777777" w:rsidR="003A09AD" w:rsidRPr="003F3F24" w:rsidRDefault="003A09AD" w:rsidP="003A09AD">
    <w:pPr>
      <w:pStyle w:val="Footer"/>
      <w:rPr>
        <w:sz w:val="20"/>
        <w:szCs w:val="20"/>
      </w:rPr>
    </w:pPr>
    <w:r w:rsidRPr="003F3F24">
      <w:rPr>
        <w:sz w:val="20"/>
        <w:szCs w:val="20"/>
      </w:rPr>
      <w:t>R.C.S. Paris − SIRET : 52214433600057 − N° TVA : FR02522144336</w:t>
    </w:r>
  </w:p>
  <w:p w14:paraId="6C8870A9" w14:textId="77777777" w:rsidR="003A09AD" w:rsidRPr="003F3F24" w:rsidRDefault="003A09AD" w:rsidP="003A09AD">
    <w:pPr>
      <w:pStyle w:val="Footer"/>
      <w:rPr>
        <w:sz w:val="20"/>
        <w:szCs w:val="20"/>
      </w:rPr>
    </w:pPr>
    <w:r w:rsidRPr="003F3F24">
      <w:rPr>
        <w:sz w:val="20"/>
        <w:szCs w:val="20"/>
      </w:rPr>
      <w:t>Déclaration d'activité enregistrée sous le numéro 11 75 45849 75 auprès du préfet de région d'Ile-de-France</w:t>
    </w:r>
  </w:p>
  <w:p w14:paraId="4956E207" w14:textId="77777777" w:rsidR="003A09AD" w:rsidRPr="003F3F24" w:rsidRDefault="003A09A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1920" w14:textId="77777777" w:rsidR="000F1A8B" w:rsidRDefault="000F1A8B" w:rsidP="003A09AD">
      <w:r>
        <w:separator/>
      </w:r>
    </w:p>
  </w:footnote>
  <w:footnote w:type="continuationSeparator" w:id="0">
    <w:p w14:paraId="1F1234E1" w14:textId="77777777" w:rsidR="000F1A8B" w:rsidRDefault="000F1A8B" w:rsidP="003A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59B" w14:textId="77777777" w:rsidR="003A09AD" w:rsidRPr="003A09AD" w:rsidRDefault="003A09AD">
    <w:pPr>
      <w:pStyle w:val="Header"/>
      <w:rPr>
        <w:rFonts w:ascii="Gotham Medium" w:hAnsi="Gotham Medium"/>
        <w:sz w:val="36"/>
        <w:szCs w:val="36"/>
      </w:rPr>
    </w:pPr>
    <w:r w:rsidRPr="003A09AD">
      <w:rPr>
        <w:rFonts w:ascii="Gotham Medium" w:hAnsi="Gotham Medium"/>
        <w:sz w:val="36"/>
        <w:szCs w:val="36"/>
      </w:rPr>
      <w:t>FEUILLE D’EMARGEMENT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0A"/>
    <w:rsid w:val="000F1A8B"/>
    <w:rsid w:val="0013736F"/>
    <w:rsid w:val="001815D8"/>
    <w:rsid w:val="001A67AC"/>
    <w:rsid w:val="001D4FF6"/>
    <w:rsid w:val="00321A35"/>
    <w:rsid w:val="003A09AD"/>
    <w:rsid w:val="003F3F24"/>
    <w:rsid w:val="00543311"/>
    <w:rsid w:val="005B0839"/>
    <w:rsid w:val="006203C7"/>
    <w:rsid w:val="006B72A2"/>
    <w:rsid w:val="00733AC2"/>
    <w:rsid w:val="007D1D83"/>
    <w:rsid w:val="007F16F9"/>
    <w:rsid w:val="00801913"/>
    <w:rsid w:val="008101FF"/>
    <w:rsid w:val="00855E0E"/>
    <w:rsid w:val="00882D98"/>
    <w:rsid w:val="00911392"/>
    <w:rsid w:val="00937F1D"/>
    <w:rsid w:val="009568D9"/>
    <w:rsid w:val="009B182D"/>
    <w:rsid w:val="009C4E61"/>
    <w:rsid w:val="00A83B94"/>
    <w:rsid w:val="00AC1B6E"/>
    <w:rsid w:val="00AD61DC"/>
    <w:rsid w:val="00B07372"/>
    <w:rsid w:val="00B63748"/>
    <w:rsid w:val="00B7594C"/>
    <w:rsid w:val="00B8141A"/>
    <w:rsid w:val="00B829E5"/>
    <w:rsid w:val="00C71595"/>
    <w:rsid w:val="00CA2515"/>
    <w:rsid w:val="00CD5B24"/>
    <w:rsid w:val="00CD7647"/>
    <w:rsid w:val="00D35AFB"/>
    <w:rsid w:val="00DA06F2"/>
    <w:rsid w:val="00ED4A2D"/>
    <w:rsid w:val="00F25EAD"/>
    <w:rsid w:val="00F540DD"/>
    <w:rsid w:val="00F6200A"/>
    <w:rsid w:val="00F62A16"/>
    <w:rsid w:val="00F8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43881"/>
  <w15:chartTrackingRefBased/>
  <w15:docId w15:val="{5F24D285-9AEA-9743-910A-27A3F25E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0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DefaultParagraphFont"/>
    <w:rsid w:val="00F540DD"/>
  </w:style>
  <w:style w:type="paragraph" w:styleId="Header">
    <w:name w:val="header"/>
    <w:basedOn w:val="Normal"/>
    <w:link w:val="HeaderChar"/>
    <w:uiPriority w:val="99"/>
    <w:unhideWhenUsed/>
    <w:rsid w:val="003A09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9AD"/>
  </w:style>
  <w:style w:type="paragraph" w:styleId="Footer">
    <w:name w:val="footer"/>
    <w:basedOn w:val="Normal"/>
    <w:link w:val="FooterChar"/>
    <w:uiPriority w:val="99"/>
    <w:unhideWhenUsed/>
    <w:rsid w:val="003A09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9AD"/>
  </w:style>
  <w:style w:type="table" w:styleId="TableGrid">
    <w:name w:val="Table Grid"/>
    <w:basedOn w:val="TableNormal"/>
    <w:uiPriority w:val="39"/>
    <w:rsid w:val="00B0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essaquerville/Library/Group%20Containers/UBF8T346G9.Office/User%20Content.localized/Templates.localized/Template%20Feuille%20d'e&#769;margemen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5C8D90-0A39-0845-BA9C-AC0F0563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Feuille d'émargement.dotx</Template>
  <TotalTime>8</TotalTime>
  <Pages>1</Pages>
  <Words>30</Words>
  <Characters>151</Characters>
  <Application>Microsoft Office Word</Application>
  <DocSecurity>0</DocSecurity>
  <Lines>64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Morsa</dc:creator>
  <cp:keywords/>
  <dc:description/>
  <cp:lastModifiedBy>pierre.morsa</cp:lastModifiedBy>
  <cp:revision>8</cp:revision>
  <cp:lastPrinted>2023-07-19T08:49:00Z</cp:lastPrinted>
  <dcterms:created xsi:type="dcterms:W3CDTF">2024-03-21T09:37:00Z</dcterms:created>
  <dcterms:modified xsi:type="dcterms:W3CDTF">2024-06-03T18:36:00Z</dcterms:modified>
  <cp:category/>
</cp:coreProperties>
</file>